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27B0" w14:textId="77777777" w:rsidR="00B34F33" w:rsidRPr="00CB7DDD" w:rsidRDefault="00B34F33" w:rsidP="0025259C">
      <w:pPr>
        <w:pStyle w:val="Autor"/>
        <w:spacing w:line="240" w:lineRule="auto"/>
        <w:jc w:val="left"/>
        <w:rPr>
          <w:rFonts w:ascii="Arial" w:hAnsi="Arial" w:cs="Arial"/>
          <w:b w:val="0"/>
          <w:bCs/>
          <w:sz w:val="24"/>
          <w:lang w:val="es-MX"/>
        </w:rPr>
      </w:pPr>
    </w:p>
    <w:p w14:paraId="092D6D3D" w14:textId="186F2DEA" w:rsidR="002A1BB8" w:rsidRPr="00BD23A2" w:rsidRDefault="0015495E" w:rsidP="002A1BB8">
      <w:pPr>
        <w:pStyle w:val="Autor"/>
        <w:spacing w:line="276" w:lineRule="auto"/>
        <w:rPr>
          <w:rFonts w:ascii="Arial" w:eastAsiaTheme="majorEastAsia" w:hAnsi="Arial" w:cs="Arial"/>
          <w:color w:val="auto"/>
          <w:kern w:val="28"/>
          <w:sz w:val="24"/>
          <w:lang w:val="en-US"/>
        </w:rPr>
      </w:pPr>
      <w:r>
        <w:rPr>
          <w:rFonts w:ascii="Arial" w:eastAsiaTheme="majorEastAsia" w:hAnsi="Arial" w:cs="Arial"/>
          <w:color w:val="auto"/>
          <w:kern w:val="28"/>
          <w:sz w:val="24"/>
        </w:rPr>
        <w:t>Módulo</w:t>
      </w:r>
      <w:r w:rsidR="00747466">
        <w:rPr>
          <w:rFonts w:ascii="Arial" w:eastAsiaTheme="majorEastAsia" w:hAnsi="Arial" w:cs="Arial"/>
          <w:color w:val="auto"/>
          <w:kern w:val="28"/>
          <w:sz w:val="24"/>
        </w:rPr>
        <w:t>s</w:t>
      </w:r>
      <w:r w:rsidR="00747466">
        <w:rPr>
          <w:rFonts w:ascii="Arial" w:eastAsiaTheme="majorEastAsia" w:hAnsi="Arial" w:cs="Arial"/>
          <w:color w:val="auto"/>
          <w:kern w:val="28"/>
          <w:sz w:val="24"/>
          <w:lang w:val="en-US"/>
        </w:rPr>
        <w:t xml:space="preserve"> python</w:t>
      </w:r>
    </w:p>
    <w:p w14:paraId="42A8DD4C" w14:textId="17019B23" w:rsidR="002A1BB8" w:rsidRPr="00747466" w:rsidRDefault="00BD23A2" w:rsidP="00747466">
      <w:pPr>
        <w:pStyle w:val="Autor"/>
        <w:numPr>
          <w:ilvl w:val="0"/>
          <w:numId w:val="45"/>
        </w:numPr>
        <w:tabs>
          <w:tab w:val="left" w:pos="6645"/>
        </w:tabs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matplotlib</w:t>
      </w:r>
      <w:proofErr w:type="gramEnd"/>
    </w:p>
    <w:p w14:paraId="633E94FC" w14:textId="3F712137" w:rsidR="002A1BB8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flask</w:t>
      </w:r>
      <w:proofErr w:type="gramEnd"/>
    </w:p>
    <w:p w14:paraId="085E233B" w14:textId="5376C373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spell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flask_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sqlalchemy</w:t>
      </w:r>
      <w:proofErr w:type="spellEnd"/>
      <w:proofErr w:type="gramEnd"/>
    </w:p>
    <w:p w14:paraId="1DCB2D91" w14:textId="65FEE634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pillow</w:t>
      </w:r>
      <w:proofErr w:type="gramEnd"/>
    </w:p>
    <w:p w14:paraId="64D674BA" w14:textId="5FA2AE7A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spellStart"/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ephem</w:t>
      </w:r>
      <w:proofErr w:type="spellEnd"/>
      <w:proofErr w:type="gramEnd"/>
    </w:p>
    <w:p w14:paraId="1C255A73" w14:textId="04A37309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spellStart"/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pvlib</w:t>
      </w:r>
      <w:proofErr w:type="spellEnd"/>
      <w:proofErr w:type="gramEnd"/>
    </w:p>
    <w:p w14:paraId="23D1E658" w14:textId="143B2637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serial</w:t>
      </w:r>
      <w:proofErr w:type="gramEnd"/>
    </w:p>
    <w:p w14:paraId="74CAFF80" w14:textId="4D38FC83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geocoder</w:t>
      </w:r>
      <w:proofErr w:type="gramEnd"/>
    </w:p>
    <w:p w14:paraId="02881B05" w14:textId="49BDB145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spellStart"/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geopy</w:t>
      </w:r>
      <w:proofErr w:type="spellEnd"/>
      <w:proofErr w:type="gramEnd"/>
    </w:p>
    <w:p w14:paraId="636D498E" w14:textId="686767E1" w:rsidR="00BD23A2" w:rsidRPr="00747466" w:rsidRDefault="00BD23A2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spellStart"/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timezonefinder</w:t>
      </w:r>
      <w:proofErr w:type="spellEnd"/>
      <w:proofErr w:type="gramEnd"/>
    </w:p>
    <w:p w14:paraId="00B6826D" w14:textId="7B761496" w:rsidR="00747466" w:rsidRPr="00747466" w:rsidRDefault="00747466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pandas</w:t>
      </w:r>
      <w:proofErr w:type="gramEnd"/>
    </w:p>
    <w:p w14:paraId="44165F09" w14:textId="453A9EE5" w:rsidR="00747466" w:rsidRPr="00747466" w:rsidRDefault="00747466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datetime</w:t>
      </w:r>
      <w:proofErr w:type="gramEnd"/>
    </w:p>
    <w:p w14:paraId="43D26CF4" w14:textId="2BE97137" w:rsidR="00747466" w:rsidRPr="00747466" w:rsidRDefault="00747466" w:rsidP="00747466">
      <w:pPr>
        <w:pStyle w:val="Autor"/>
        <w:numPr>
          <w:ilvl w:val="0"/>
          <w:numId w:val="45"/>
        </w:numPr>
        <w:spacing w:line="276" w:lineRule="auto"/>
        <w:rPr>
          <w:rFonts w:ascii="Arial" w:eastAsiaTheme="majorEastAsia" w:hAnsi="Arial" w:cs="Arial"/>
          <w:color w:val="0000FF"/>
          <w:kern w:val="28"/>
          <w:sz w:val="24"/>
          <w:lang w:val="en-US"/>
        </w:rPr>
      </w:pPr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 xml:space="preserve">python -m pip install </w:t>
      </w:r>
      <w:proofErr w:type="spellStart"/>
      <w:proofErr w:type="gramStart"/>
      <w:r w:rsidRPr="00747466">
        <w:rPr>
          <w:rFonts w:ascii="Arial" w:eastAsiaTheme="majorEastAsia" w:hAnsi="Arial" w:cs="Arial"/>
          <w:color w:val="0000FF"/>
          <w:kern w:val="28"/>
          <w:sz w:val="24"/>
          <w:lang w:val="en-US"/>
        </w:rPr>
        <w:t>pytz</w:t>
      </w:r>
      <w:proofErr w:type="spellEnd"/>
      <w:proofErr w:type="gramEnd"/>
    </w:p>
    <w:p w14:paraId="59E11560" w14:textId="71945C9D" w:rsidR="00D84A99" w:rsidRPr="00C52748" w:rsidRDefault="00D84A99" w:rsidP="00C52748">
      <w:pPr>
        <w:pStyle w:val="Autor"/>
        <w:spacing w:line="240" w:lineRule="auto"/>
        <w:ind w:left="-288"/>
        <w:rPr>
          <w:rFonts w:ascii="Arial" w:hAnsi="Arial" w:cs="Arial"/>
          <w:b w:val="0"/>
          <w:bCs/>
          <w:i/>
          <w:iCs/>
          <w:color w:val="auto"/>
          <w:sz w:val="22"/>
          <w:szCs w:val="22"/>
          <w:lang w:val="es-MX"/>
        </w:rPr>
      </w:pPr>
      <w:r w:rsidRPr="001C2608">
        <w:rPr>
          <w:rFonts w:ascii="Arial" w:hAnsi="Arial" w:cs="Arial"/>
          <w:b w:val="0"/>
          <w:bCs/>
          <w:color w:val="0000FF"/>
          <w:sz w:val="22"/>
          <w:szCs w:val="22"/>
          <w:lang w:val="es-MX"/>
        </w:rPr>
        <w:t xml:space="preserve"> </w:t>
      </w:r>
    </w:p>
    <w:sectPr w:rsidR="00D84A99" w:rsidRPr="00C52748" w:rsidSect="00F4138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616" w:bottom="1440" w:left="161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8460" w14:textId="77777777" w:rsidR="00F4138A" w:rsidRDefault="00F4138A">
      <w:pPr>
        <w:spacing w:after="0" w:line="240" w:lineRule="auto"/>
      </w:pPr>
      <w:r>
        <w:separator/>
      </w:r>
    </w:p>
  </w:endnote>
  <w:endnote w:type="continuationSeparator" w:id="0">
    <w:p w14:paraId="53946189" w14:textId="77777777" w:rsidR="00F4138A" w:rsidRDefault="00F4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9684" w14:textId="77777777" w:rsidR="00C36963" w:rsidRDefault="00C36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D9F16" w14:textId="77777777" w:rsidR="00687519" w:rsidRDefault="00687519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20AA5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7228" w14:textId="77777777" w:rsidR="00F4138A" w:rsidRDefault="00F4138A">
      <w:pPr>
        <w:spacing w:after="0" w:line="240" w:lineRule="auto"/>
      </w:pPr>
      <w:r>
        <w:separator/>
      </w:r>
    </w:p>
  </w:footnote>
  <w:footnote w:type="continuationSeparator" w:id="0">
    <w:p w14:paraId="5E06466E" w14:textId="77777777" w:rsidR="00F4138A" w:rsidRDefault="00F41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F097" w14:textId="24A5AACE" w:rsidR="00390E7E" w:rsidRDefault="00390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B148" w14:textId="0296622D" w:rsidR="00390E7E" w:rsidRDefault="00390E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4770C" w14:textId="68050BE1" w:rsidR="00390E7E" w:rsidRDefault="00390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64E2A"/>
    <w:multiLevelType w:val="hybridMultilevel"/>
    <w:tmpl w:val="E09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5B66"/>
    <w:multiLevelType w:val="hybridMultilevel"/>
    <w:tmpl w:val="5752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4662E"/>
    <w:multiLevelType w:val="hybridMultilevel"/>
    <w:tmpl w:val="62B4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C52EC5"/>
    <w:multiLevelType w:val="hybridMultilevel"/>
    <w:tmpl w:val="410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E440299"/>
    <w:multiLevelType w:val="hybridMultilevel"/>
    <w:tmpl w:val="A3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F42A6"/>
    <w:multiLevelType w:val="hybridMultilevel"/>
    <w:tmpl w:val="13445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901330"/>
    <w:multiLevelType w:val="hybridMultilevel"/>
    <w:tmpl w:val="4F1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95687"/>
    <w:multiLevelType w:val="hybridMultilevel"/>
    <w:tmpl w:val="5C48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67087"/>
    <w:multiLevelType w:val="hybridMultilevel"/>
    <w:tmpl w:val="88AC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42CED"/>
    <w:multiLevelType w:val="hybridMultilevel"/>
    <w:tmpl w:val="DB66944E"/>
    <w:lvl w:ilvl="0" w:tplc="E1C4C5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7E4E17"/>
    <w:multiLevelType w:val="hybridMultilevel"/>
    <w:tmpl w:val="A202A854"/>
    <w:lvl w:ilvl="0" w:tplc="34A2B2DE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20C75"/>
    <w:multiLevelType w:val="hybridMultilevel"/>
    <w:tmpl w:val="D4BA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9419D"/>
    <w:multiLevelType w:val="hybridMultilevel"/>
    <w:tmpl w:val="C98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D4548"/>
    <w:multiLevelType w:val="hybridMultilevel"/>
    <w:tmpl w:val="1958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B9C1F55"/>
    <w:multiLevelType w:val="hybridMultilevel"/>
    <w:tmpl w:val="720A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34EFC"/>
    <w:multiLevelType w:val="hybridMultilevel"/>
    <w:tmpl w:val="E036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A1377DD"/>
    <w:multiLevelType w:val="hybridMultilevel"/>
    <w:tmpl w:val="2098CBAC"/>
    <w:lvl w:ilvl="0" w:tplc="36A498BC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92F83"/>
    <w:multiLevelType w:val="hybridMultilevel"/>
    <w:tmpl w:val="070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8D0FA6"/>
    <w:multiLevelType w:val="hybridMultilevel"/>
    <w:tmpl w:val="F686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0177A4"/>
    <w:multiLevelType w:val="hybridMultilevel"/>
    <w:tmpl w:val="50D0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64FD5"/>
    <w:multiLevelType w:val="hybridMultilevel"/>
    <w:tmpl w:val="D102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BB1"/>
    <w:multiLevelType w:val="hybridMultilevel"/>
    <w:tmpl w:val="27C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644E1"/>
    <w:multiLevelType w:val="hybridMultilevel"/>
    <w:tmpl w:val="48AC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D4205"/>
    <w:multiLevelType w:val="hybridMultilevel"/>
    <w:tmpl w:val="3A8EB18C"/>
    <w:lvl w:ilvl="0" w:tplc="63E255BA">
      <w:start w:val="2"/>
      <w:numFmt w:val="decimal"/>
      <w:lvlText w:val="%1."/>
      <w:lvlJc w:val="left"/>
      <w:pPr>
        <w:ind w:left="810" w:hanging="360"/>
      </w:pPr>
      <w:rPr>
        <w:rFonts w:ascii="Arial" w:eastAsiaTheme="maj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9007"/>
        </w:tabs>
        <w:ind w:left="9007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0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7" w:hanging="360"/>
      </w:pPr>
      <w:rPr>
        <w:rFonts w:ascii="Wingdings" w:hAnsi="Wingdings" w:hint="default"/>
      </w:rPr>
    </w:lvl>
  </w:abstractNum>
  <w:num w:numId="1" w16cid:durableId="457846571">
    <w:abstractNumId w:val="9"/>
  </w:num>
  <w:num w:numId="2" w16cid:durableId="226454799">
    <w:abstractNumId w:val="29"/>
  </w:num>
  <w:num w:numId="3" w16cid:durableId="1112897906">
    <w:abstractNumId w:val="29"/>
  </w:num>
  <w:num w:numId="4" w16cid:durableId="2011131677">
    <w:abstractNumId w:val="29"/>
  </w:num>
  <w:num w:numId="5" w16cid:durableId="342323054">
    <w:abstractNumId w:val="29"/>
  </w:num>
  <w:num w:numId="6" w16cid:durableId="1258103374">
    <w:abstractNumId w:val="8"/>
  </w:num>
  <w:num w:numId="7" w16cid:durableId="505561571">
    <w:abstractNumId w:val="41"/>
  </w:num>
  <w:num w:numId="8" w16cid:durableId="1625111788">
    <w:abstractNumId w:val="7"/>
  </w:num>
  <w:num w:numId="9" w16cid:durableId="603533682">
    <w:abstractNumId w:val="6"/>
  </w:num>
  <w:num w:numId="10" w16cid:durableId="1235435060">
    <w:abstractNumId w:val="5"/>
  </w:num>
  <w:num w:numId="11" w16cid:durableId="378482697">
    <w:abstractNumId w:val="4"/>
  </w:num>
  <w:num w:numId="12" w16cid:durableId="1500998504">
    <w:abstractNumId w:val="3"/>
  </w:num>
  <w:num w:numId="13" w16cid:durableId="2063675033">
    <w:abstractNumId w:val="2"/>
  </w:num>
  <w:num w:numId="14" w16cid:durableId="1278876923">
    <w:abstractNumId w:val="1"/>
  </w:num>
  <w:num w:numId="15" w16cid:durableId="1136726683">
    <w:abstractNumId w:val="0"/>
  </w:num>
  <w:num w:numId="16" w16cid:durableId="112409817">
    <w:abstractNumId w:val="35"/>
  </w:num>
  <w:num w:numId="17" w16cid:durableId="417797453">
    <w:abstractNumId w:val="28"/>
  </w:num>
  <w:num w:numId="18" w16cid:durableId="1790198130">
    <w:abstractNumId w:val="25"/>
  </w:num>
  <w:num w:numId="19" w16cid:durableId="1876500172">
    <w:abstractNumId w:val="31"/>
  </w:num>
  <w:num w:numId="20" w16cid:durableId="2141921967">
    <w:abstractNumId w:val="14"/>
  </w:num>
  <w:num w:numId="21" w16cid:durableId="494028832">
    <w:abstractNumId w:val="27"/>
  </w:num>
  <w:num w:numId="22" w16cid:durableId="271984039">
    <w:abstractNumId w:val="20"/>
  </w:num>
  <w:num w:numId="23" w16cid:durableId="591160796">
    <w:abstractNumId w:val="36"/>
  </w:num>
  <w:num w:numId="24" w16cid:durableId="1356343191">
    <w:abstractNumId w:val="16"/>
  </w:num>
  <w:num w:numId="25" w16cid:durableId="658314197">
    <w:abstractNumId w:val="34"/>
  </w:num>
  <w:num w:numId="26" w16cid:durableId="298539837">
    <w:abstractNumId w:val="15"/>
  </w:num>
  <w:num w:numId="27" w16cid:durableId="1546991599">
    <w:abstractNumId w:val="12"/>
  </w:num>
  <w:num w:numId="28" w16cid:durableId="831529121">
    <w:abstractNumId w:val="30"/>
  </w:num>
  <w:num w:numId="29" w16cid:durableId="2120829107">
    <w:abstractNumId w:val="18"/>
  </w:num>
  <w:num w:numId="30" w16cid:durableId="1107627264">
    <w:abstractNumId w:val="17"/>
  </w:num>
  <w:num w:numId="31" w16cid:durableId="1044520783">
    <w:abstractNumId w:val="33"/>
  </w:num>
  <w:num w:numId="32" w16cid:durableId="685403457">
    <w:abstractNumId w:val="26"/>
  </w:num>
  <w:num w:numId="33" w16cid:durableId="1738551416">
    <w:abstractNumId w:val="37"/>
  </w:num>
  <w:num w:numId="34" w16cid:durableId="498085427">
    <w:abstractNumId w:val="32"/>
  </w:num>
  <w:num w:numId="35" w16cid:durableId="1559592673">
    <w:abstractNumId w:val="10"/>
  </w:num>
  <w:num w:numId="36" w16cid:durableId="1930381245">
    <w:abstractNumId w:val="24"/>
  </w:num>
  <w:num w:numId="37" w16cid:durableId="115949543">
    <w:abstractNumId w:val="13"/>
  </w:num>
  <w:num w:numId="38" w16cid:durableId="1184905195">
    <w:abstractNumId w:val="19"/>
  </w:num>
  <w:num w:numId="39" w16cid:durableId="1114255726">
    <w:abstractNumId w:val="38"/>
  </w:num>
  <w:num w:numId="40" w16cid:durableId="1467702318">
    <w:abstractNumId w:val="11"/>
  </w:num>
  <w:num w:numId="41" w16cid:durableId="1712996745">
    <w:abstractNumId w:val="22"/>
  </w:num>
  <w:num w:numId="42" w16cid:durableId="700741731">
    <w:abstractNumId w:val="39"/>
  </w:num>
  <w:num w:numId="43" w16cid:durableId="1375735468">
    <w:abstractNumId w:val="21"/>
  </w:num>
  <w:num w:numId="44" w16cid:durableId="1946889009">
    <w:abstractNumId w:val="40"/>
  </w:num>
  <w:num w:numId="45" w16cid:durableId="17468728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EB"/>
    <w:rsid w:val="00015122"/>
    <w:rsid w:val="00020AA5"/>
    <w:rsid w:val="00097030"/>
    <w:rsid w:val="000E493E"/>
    <w:rsid w:val="000E6302"/>
    <w:rsid w:val="000F375D"/>
    <w:rsid w:val="00135FD6"/>
    <w:rsid w:val="0015495E"/>
    <w:rsid w:val="00163F93"/>
    <w:rsid w:val="00174AB2"/>
    <w:rsid w:val="001C16A1"/>
    <w:rsid w:val="001C2608"/>
    <w:rsid w:val="00203CD8"/>
    <w:rsid w:val="0025259C"/>
    <w:rsid w:val="002A1BB8"/>
    <w:rsid w:val="002C7B19"/>
    <w:rsid w:val="002E0E90"/>
    <w:rsid w:val="002E1F71"/>
    <w:rsid w:val="00334FA7"/>
    <w:rsid w:val="00365C9A"/>
    <w:rsid w:val="00390E7E"/>
    <w:rsid w:val="003C6000"/>
    <w:rsid w:val="003D4675"/>
    <w:rsid w:val="00404024"/>
    <w:rsid w:val="00414F89"/>
    <w:rsid w:val="00452CBA"/>
    <w:rsid w:val="00487DEE"/>
    <w:rsid w:val="004A33FC"/>
    <w:rsid w:val="004C60E5"/>
    <w:rsid w:val="004E2B53"/>
    <w:rsid w:val="00506877"/>
    <w:rsid w:val="005223B9"/>
    <w:rsid w:val="00585B83"/>
    <w:rsid w:val="005876D4"/>
    <w:rsid w:val="005945EB"/>
    <w:rsid w:val="005A7D6D"/>
    <w:rsid w:val="005B5702"/>
    <w:rsid w:val="005E0678"/>
    <w:rsid w:val="00603616"/>
    <w:rsid w:val="006244A1"/>
    <w:rsid w:val="00687519"/>
    <w:rsid w:val="006A2C55"/>
    <w:rsid w:val="006A6CD5"/>
    <w:rsid w:val="006D4414"/>
    <w:rsid w:val="006E3EEC"/>
    <w:rsid w:val="007079B8"/>
    <w:rsid w:val="00747466"/>
    <w:rsid w:val="00763E4E"/>
    <w:rsid w:val="007839B2"/>
    <w:rsid w:val="007D7BFA"/>
    <w:rsid w:val="00814AEF"/>
    <w:rsid w:val="0082251A"/>
    <w:rsid w:val="008461DF"/>
    <w:rsid w:val="00865845"/>
    <w:rsid w:val="00877AD2"/>
    <w:rsid w:val="00885BEB"/>
    <w:rsid w:val="00891D6D"/>
    <w:rsid w:val="008B40A6"/>
    <w:rsid w:val="008D6F70"/>
    <w:rsid w:val="008E68C7"/>
    <w:rsid w:val="008F5C75"/>
    <w:rsid w:val="00910A92"/>
    <w:rsid w:val="00925C09"/>
    <w:rsid w:val="009405C8"/>
    <w:rsid w:val="00943733"/>
    <w:rsid w:val="009C5DAE"/>
    <w:rsid w:val="009F72AF"/>
    <w:rsid w:val="00A00758"/>
    <w:rsid w:val="00A159F8"/>
    <w:rsid w:val="00A3065A"/>
    <w:rsid w:val="00A77817"/>
    <w:rsid w:val="00A95A8F"/>
    <w:rsid w:val="00AB28A0"/>
    <w:rsid w:val="00AC152F"/>
    <w:rsid w:val="00B02D33"/>
    <w:rsid w:val="00B16964"/>
    <w:rsid w:val="00B34F33"/>
    <w:rsid w:val="00B52456"/>
    <w:rsid w:val="00B7548C"/>
    <w:rsid w:val="00B831CA"/>
    <w:rsid w:val="00BA36D6"/>
    <w:rsid w:val="00BA7903"/>
    <w:rsid w:val="00BD23A2"/>
    <w:rsid w:val="00C04709"/>
    <w:rsid w:val="00C36963"/>
    <w:rsid w:val="00C42C98"/>
    <w:rsid w:val="00C52748"/>
    <w:rsid w:val="00C5530D"/>
    <w:rsid w:val="00CA63AF"/>
    <w:rsid w:val="00CB7DDD"/>
    <w:rsid w:val="00CD41D5"/>
    <w:rsid w:val="00D157CC"/>
    <w:rsid w:val="00D84A99"/>
    <w:rsid w:val="00DB3E96"/>
    <w:rsid w:val="00DC3F3A"/>
    <w:rsid w:val="00DC6DCE"/>
    <w:rsid w:val="00DD08D0"/>
    <w:rsid w:val="00E24CEF"/>
    <w:rsid w:val="00E719AD"/>
    <w:rsid w:val="00E73F64"/>
    <w:rsid w:val="00EA4A99"/>
    <w:rsid w:val="00EA4BE6"/>
    <w:rsid w:val="00EB30DE"/>
    <w:rsid w:val="00EB6E43"/>
    <w:rsid w:val="00F314A0"/>
    <w:rsid w:val="00F322E0"/>
    <w:rsid w:val="00F4138A"/>
    <w:rsid w:val="00F51C1C"/>
    <w:rsid w:val="00F52246"/>
    <w:rsid w:val="00F63322"/>
    <w:rsid w:val="00F84A13"/>
    <w:rsid w:val="00F8672B"/>
    <w:rsid w:val="00F86F7E"/>
    <w:rsid w:val="00FB1549"/>
    <w:rsid w:val="00FB3A67"/>
    <w:rsid w:val="00F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23476"/>
  <w15:chartTrackingRefBased/>
  <w15:docId w15:val="{35204BFE-5AE3-4D20-9B4C-F02AF5A9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color w:val="2A2A2A" w:themeColor="text2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B154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sid w:val="00414F89"/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QuoteChar">
    <w:name w:val="Quote Char"/>
    <w:basedOn w:val="DefaultParagraphFont"/>
    <w:link w:val="Quote"/>
    <w:uiPriority w:val="10"/>
    <w:rsid w:val="00414F89"/>
    <w:rPr>
      <w:b/>
      <w:iCs/>
      <w:color w:val="EB130B" w:themeColor="accent1" w:themeShade="BF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is">
    <w:name w:val="Emphasis"/>
    <w:basedOn w:val="DefaultParagraphFon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FB1549"/>
    <w:pPr>
      <w:spacing w:after="280" w:line="240" w:lineRule="auto"/>
      <w:contextualSpacing/>
    </w:pPr>
    <w:rPr>
      <w:rFonts w:ascii="Georgia" w:eastAsiaTheme="majorEastAsia" w:hAnsi="Georgia" w:cstheme="majorBidi"/>
      <w:b/>
      <w:caps/>
      <w:color w:val="C0000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B1549"/>
    <w:rPr>
      <w:rFonts w:ascii="Georgia" w:eastAsiaTheme="majorEastAsia" w:hAnsi="Georgia" w:cstheme="majorBidi"/>
      <w:b/>
      <w:caps/>
      <w:color w:val="C00000"/>
      <w:kern w:val="28"/>
      <w:sz w:val="40"/>
      <w:szCs w:val="56"/>
    </w:rPr>
  </w:style>
  <w:style w:type="paragraph" w:styleId="Subtitle">
    <w:name w:val="Subtitle"/>
    <w:basedOn w:val="Normal"/>
    <w:next w:val="Autor"/>
    <w:link w:val="SubtitleChar"/>
    <w:uiPriority w:val="2"/>
    <w:qFormat/>
    <w:rsid w:val="00FB1549"/>
    <w:pPr>
      <w:numPr>
        <w:ilvl w:val="1"/>
      </w:numPr>
      <w:spacing w:after="160"/>
    </w:pPr>
    <w:rPr>
      <w:rFonts w:ascii="Georgia" w:eastAsiaTheme="minorEastAsia" w:hAnsi="Georgia"/>
      <w:color w:val="C00000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FB1549"/>
    <w:rPr>
      <w:rFonts w:ascii="Georgia" w:eastAsiaTheme="minorEastAsia" w:hAnsi="Georgia"/>
      <w:color w:val="C00000"/>
      <w:sz w:val="3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BlockText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414F89"/>
    <w:rPr>
      <w:color w:val="934AA3" w:themeColor="accent5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4A13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4A13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13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4A13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1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1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4A13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4A13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E0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iel\AppData\Roaming\Microsoft\Plantillas\Documento%20con%20portada%20y%20TDC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AAEB-C0C6-4565-A957-40DD2BFB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69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compean franco</dc:creator>
  <cp:keywords/>
  <dc:description/>
  <cp:lastModifiedBy>April Mejia</cp:lastModifiedBy>
  <cp:revision>3</cp:revision>
  <cp:lastPrinted>2024-02-07T04:20:00Z</cp:lastPrinted>
  <dcterms:created xsi:type="dcterms:W3CDTF">2024-02-08T21:06:00Z</dcterms:created>
  <dcterms:modified xsi:type="dcterms:W3CDTF">2024-02-08T22:14:00Z</dcterms:modified>
</cp:coreProperties>
</file>